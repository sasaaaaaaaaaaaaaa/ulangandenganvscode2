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F1BC1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ULANGAN </w:t>
      </w:r>
    </w:p>
    <w:p w14:paraId="3A687542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4673D04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79CACB4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BEKERJA DENGAN GITHUB</w:t>
      </w:r>
    </w:p>
    <w:p w14:paraId="709A3E98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 SMK NEGERI 1 KARANG BARU</w:t>
      </w:r>
    </w:p>
    <w:p w14:paraId="686038D0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E707D78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C8A52BD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194F6F2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jdgxs"/>
      <w:bookmarkEnd w:id="0"/>
    </w:p>
    <w:p w14:paraId="7AD29D65" w14:textId="28C609DD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270891D3" wp14:editId="470F15D9">
            <wp:extent cx="1676400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D12B7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DF3ED65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1E6F95D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4F904B5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03655C5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F853205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3DCC049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DISUSUN OLEH:</w:t>
      </w:r>
    </w:p>
    <w:p w14:paraId="66C97B85" w14:textId="51E72DC3" w:rsidR="008626A8" w:rsidRDefault="008626A8" w:rsidP="008626A8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Nama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alika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naswa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sabila</w:t>
      </w:r>
      <w:proofErr w:type="spellEnd"/>
    </w:p>
    <w:p w14:paraId="5A9496B3" w14:textId="2CD3756C" w:rsidR="008626A8" w:rsidRDefault="008626A8" w:rsidP="008626A8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NISN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-</w:t>
      </w:r>
    </w:p>
    <w:p w14:paraId="116634C3" w14:textId="77777777" w:rsidR="008626A8" w:rsidRDefault="008626A8" w:rsidP="008626A8">
      <w:pPr>
        <w:spacing w:after="0" w:line="276" w:lineRule="auto"/>
        <w:ind w:right="-852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Keahlian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Teknik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Komputer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Informatika</w:t>
      </w:r>
      <w:proofErr w:type="spellEnd"/>
    </w:p>
    <w:p w14:paraId="1902C741" w14:textId="77777777" w:rsidR="008626A8" w:rsidRDefault="008626A8" w:rsidP="008626A8">
      <w:pPr>
        <w:spacing w:after="0" w:line="276" w:lineRule="auto"/>
        <w:ind w:right="-852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Kompetensi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Keahlian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Rekayasa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Perangkat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Lunak</w:t>
      </w:r>
    </w:p>
    <w:p w14:paraId="1AA2B4C0" w14:textId="77777777" w:rsidR="008626A8" w:rsidRDefault="008626A8" w:rsidP="008626A8">
      <w:pP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EFCDCB3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5ABACA5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60B2C41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5AD8C43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DEAA73A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E1E4172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9C1A97A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PEMERINTAH ACEH - DINAS PENDIDIKAN</w:t>
      </w:r>
    </w:p>
    <w:p w14:paraId="258F78DA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SMK NEGERI 1 KARANG BARU</w:t>
      </w:r>
    </w:p>
    <w:p w14:paraId="0C1BFA45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KABUPATEN ACEH TAMIANG</w:t>
      </w:r>
    </w:p>
    <w:p w14:paraId="285CEFF3" w14:textId="77777777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TAHUN 2024</w:t>
      </w:r>
    </w:p>
    <w:p w14:paraId="106E10AD" w14:textId="77777777" w:rsidR="008626A8" w:rsidRDefault="008626A8" w:rsidP="008626A8">
      <w:pP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  <w:sectPr w:rsidR="008626A8" w:rsidSect="008626A8">
          <w:pgSz w:w="11906" w:h="16838"/>
          <w:pgMar w:top="1701" w:right="1701" w:bottom="1701" w:left="2268" w:header="0" w:footer="953" w:gutter="0"/>
          <w:pgNumType w:start="1"/>
          <w:cols w:space="720"/>
        </w:sectPr>
      </w:pPr>
    </w:p>
    <w:p w14:paraId="698276B1" w14:textId="77777777" w:rsidR="008626A8" w:rsidRDefault="008626A8" w:rsidP="008626A8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KONFIGURASI</w:t>
      </w:r>
    </w:p>
    <w:p w14:paraId="4D1046D5" w14:textId="77777777" w:rsidR="008626A8" w:rsidRDefault="008626A8" w:rsidP="008626A8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14:paraId="047A2DC1" w14:textId="77777777" w:rsidR="008626A8" w:rsidRDefault="008626A8" w:rsidP="008626A8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git di terminal</w:t>
      </w:r>
    </w:p>
    <w:p w14:paraId="5E39E674" w14:textId="39C72C34" w:rsidR="008626A8" w:rsidRDefault="008626A8" w:rsidP="008626A8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8F7A77A" wp14:editId="3FE0ABF7">
            <wp:extent cx="428625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B915" w14:textId="77777777" w:rsidR="008626A8" w:rsidRDefault="008626A8" w:rsidP="008626A8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14:paraId="6E4AE9D2" w14:textId="5656943D" w:rsidR="008626A8" w:rsidRDefault="008626A8" w:rsidP="008626A8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global di terminal</w:t>
      </w:r>
    </w:p>
    <w:p w14:paraId="4AF91CE4" w14:textId="77777777" w:rsidR="008626A8" w:rsidRDefault="008626A8" w:rsidP="008626A8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14:paraId="51D63D8E" w14:textId="777A7994" w:rsidR="008626A8" w:rsidRDefault="00FE3C40" w:rsidP="008626A8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09713FC" wp14:editId="359C56ED">
            <wp:extent cx="5731510" cy="326326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4B8D" w14:textId="77777777" w:rsidR="008626A8" w:rsidRDefault="008626A8" w:rsidP="008626A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76D32754" w14:textId="77777777" w:rsidR="008626A8" w:rsidRDefault="008626A8" w:rsidP="008626A8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COMMIT &amp; PUSH</w:t>
      </w:r>
    </w:p>
    <w:p w14:paraId="1D98A9D1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B78AC6" w14:textId="77777777" w:rsidR="008626A8" w:rsidRDefault="008626A8" w:rsidP="008626A8">
      <w:pPr>
        <w:numPr>
          <w:ilvl w:val="0"/>
          <w:numId w:val="2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Power Shell/Terminal</w:t>
      </w:r>
    </w:p>
    <w:p w14:paraId="10538B39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7010D382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di windows explorer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08F1F35" w14:textId="23BE7B03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D:\NAMASISWA \PENILAIAN\KETERAMPILAN \GANJIL\1 GIT GITHUB\ULANGAN\TERMINAL</w:t>
      </w:r>
      <w:r w:rsidR="002A0D28" w:rsidRPr="002A0D28">
        <w:drawing>
          <wp:inline distT="0" distB="0" distL="0" distR="0" wp14:anchorId="5D81EDD7" wp14:editId="2825E3A6">
            <wp:extent cx="5731510" cy="32918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12F0" w14:textId="77777777" w:rsidR="002A0D28" w:rsidRDefault="002A0D2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1DAD0D32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12E001F2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14:paraId="6971CFE0" w14:textId="747153B7" w:rsidR="002A0D28" w:rsidRDefault="00C04BE9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AA5788F" wp14:editId="320C19EA">
            <wp:extent cx="5731510" cy="13766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5F08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3A4F12EE" w14:textId="77777777" w:rsidR="00C04BE9" w:rsidRDefault="00C04BE9" w:rsidP="00262D7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43598C8B" w14:textId="77777777" w:rsidR="00C04BE9" w:rsidRDefault="00C04BE9" w:rsidP="00262D7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34707E59" w14:textId="0695FEB8" w:rsidR="008626A8" w:rsidRDefault="008626A8" w:rsidP="00262D7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Word di folder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</w:t>
      </w:r>
      <w:r w:rsidR="00262D7D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</w:p>
    <w:p w14:paraId="7A65383B" w14:textId="45D3BA4E" w:rsidR="009B0D78" w:rsidRDefault="009B0D78" w:rsidP="00262D7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69F2D1C" wp14:editId="03012E47">
            <wp:extent cx="5731510" cy="34963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E6BC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0FBFA24D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</w:p>
    <w:p w14:paraId="79B61475" w14:textId="508C9C99" w:rsidR="00C04BE9" w:rsidRDefault="00C04BE9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D607EBC" wp14:editId="1A48C80D">
            <wp:extent cx="5731510" cy="4267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1BF2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42B6E0B1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status</w:t>
      </w:r>
    </w:p>
    <w:p w14:paraId="35B1EB5A" w14:textId="7F08087A" w:rsidR="00C04BE9" w:rsidRDefault="00C04BE9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23A3E02" wp14:editId="298F6D58">
            <wp:extent cx="5731510" cy="11150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AE9A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2F55503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</w:p>
    <w:p w14:paraId="24DF60FB" w14:textId="708F9203" w:rsidR="00C04BE9" w:rsidRDefault="000507B9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EE17559" wp14:editId="47B05BCF">
            <wp:extent cx="5731510" cy="12795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32BA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1665CCDC" w14:textId="22326E73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commit</w:t>
      </w:r>
      <w:r w:rsidR="000507B9">
        <w:rPr>
          <w:noProof/>
          <w14:ligatures w14:val="standardContextual"/>
        </w:rPr>
        <w:drawing>
          <wp:inline distT="0" distB="0" distL="0" distR="0" wp14:anchorId="03C403C1" wp14:editId="5A2EB652">
            <wp:extent cx="5731510" cy="7086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E031" w14:textId="77777777" w:rsidR="000507B9" w:rsidRDefault="000507B9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A70CBBE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34451E3A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Git log</w:t>
      </w:r>
    </w:p>
    <w:p w14:paraId="4491C301" w14:textId="793A9410" w:rsidR="000507B9" w:rsidRDefault="000507B9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74F2777" wp14:editId="432E1DDB">
            <wp:extent cx="5731510" cy="8921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679E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1684FC5B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di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UlanganDenganTerminal</w:t>
      </w:r>
    </w:p>
    <w:p w14:paraId="3CCFA477" w14:textId="3CA32757" w:rsidR="00021D8A" w:rsidRDefault="00021D8A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A28FD9F" wp14:editId="629A86F2">
            <wp:extent cx="5731510" cy="23145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EE60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3EB29F02" w14:textId="31023E9A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Remote Origin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repository</w:t>
      </w:r>
      <w:r w:rsidR="00C74038">
        <w:rPr>
          <w:noProof/>
          <w14:ligatures w14:val="standardContextual"/>
        </w:rPr>
        <w:drawing>
          <wp:inline distT="0" distB="0" distL="0" distR="0" wp14:anchorId="3E28700A" wp14:editId="748932DD">
            <wp:extent cx="5731510" cy="20281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D289" w14:textId="77777777" w:rsidR="00C74038" w:rsidRDefault="00C7403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658AEA2A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7C4775BD" w14:textId="77777777" w:rsidR="00C74038" w:rsidRDefault="00C7403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3CC44C6D" w14:textId="77777777" w:rsidR="00C74038" w:rsidRDefault="00C7403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22012170" w14:textId="77777777" w:rsidR="00C74038" w:rsidRDefault="00C7403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7D1AAA4C" w14:textId="77777777" w:rsidR="00C74038" w:rsidRDefault="00C7403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4F28E562" w14:textId="77777777" w:rsidR="00C74038" w:rsidRDefault="00C7403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3EE07B5F" w14:textId="77777777" w:rsidR="00C74038" w:rsidRDefault="00C7403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647EABF" w14:textId="77777777" w:rsidR="00C74038" w:rsidRDefault="00C7403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0FDED485" w14:textId="77777777" w:rsidR="00C74038" w:rsidRDefault="00C7403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70BAC18E" w14:textId="77777777" w:rsidR="00C74038" w:rsidRDefault="00C7403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6EA6725F" w14:textId="77777777" w:rsidR="00C74038" w:rsidRDefault="00C7403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4B1FE23B" w14:textId="77777777" w:rsidR="00C74038" w:rsidRDefault="00C7403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4EF8BB68" w14:textId="77777777" w:rsidR="00C74038" w:rsidRDefault="00C7403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38C5F9C" w14:textId="77777777" w:rsidR="00C74038" w:rsidRDefault="00C7403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72C96D12" w14:textId="77777777" w:rsidR="00C74038" w:rsidRDefault="00C7403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1D463051" w14:textId="4B3CB3C5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Cek Remote Origin</w:t>
      </w:r>
    </w:p>
    <w:p w14:paraId="28B84BD9" w14:textId="485CC18B" w:rsidR="008626A8" w:rsidRDefault="0009281A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979C93D" wp14:editId="6A67B9FB">
            <wp:extent cx="5731510" cy="167386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8CDF" w14:textId="77777777" w:rsidR="00C74038" w:rsidRDefault="00C7403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C260B7C" w14:textId="77777777" w:rsidR="00C74038" w:rsidRDefault="00C7403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4142950E" w14:textId="59603D8C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upload/Push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14:paraId="29810D59" w14:textId="77777777" w:rsidR="00B85142" w:rsidRDefault="00B85142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325D1008" w14:textId="785B6D20" w:rsidR="008626A8" w:rsidRDefault="00B85142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6766546" wp14:editId="6CEFA2FA">
            <wp:extent cx="5731510" cy="128651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C37F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Cek repository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14:paraId="21DCB35F" w14:textId="2ADA188F" w:rsidR="00B85142" w:rsidRDefault="00B85142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BECDFA6" wp14:editId="6615C6A9">
            <wp:extent cx="5731510" cy="286893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A8A5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66667CAF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 minimal 5 kali pada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</w:p>
    <w:p w14:paraId="04CA2F01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B79DC47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04825B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09D2D8" w14:textId="77777777" w:rsidR="008626A8" w:rsidRDefault="008626A8" w:rsidP="008626A8">
      <w:pPr>
        <w:numPr>
          <w:ilvl w:val="0"/>
          <w:numId w:val="2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VS Code</w:t>
      </w:r>
    </w:p>
    <w:p w14:paraId="50EA96FD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2AF3EAD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di windows explorer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0459BA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D:\NAMASISWA \PENILAIAN\KETERAMPILAN \GANJIL\1 GIT GITHUB\ULANGAN\VSCODE</w:t>
      </w:r>
    </w:p>
    <w:p w14:paraId="49F2F71B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08FEAC0A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Buka folder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VS Code</w:t>
      </w:r>
    </w:p>
    <w:p w14:paraId="2D1ABE52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76041C96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Buka terminal di VS Code</w:t>
      </w:r>
    </w:p>
    <w:p w14:paraId="16C9ADAA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218204F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Word di folder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</w:p>
    <w:p w14:paraId="029C5078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41C7AFEF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terminal/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</w:p>
    <w:p w14:paraId="24B54157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8986518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</w:p>
    <w:p w14:paraId="696B364A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10E964A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commit</w:t>
      </w:r>
    </w:p>
    <w:p w14:paraId="37A873D1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46FF815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di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UlanganDenganVSCode</w:t>
      </w:r>
      <w:proofErr w:type="spellEnd"/>
    </w:p>
    <w:p w14:paraId="668D31B1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1B83B00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Remote Origin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repository</w:t>
      </w:r>
    </w:p>
    <w:p w14:paraId="23BC57D4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0B8217EA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Cek Remote Origin</w:t>
      </w:r>
    </w:p>
    <w:p w14:paraId="18DC32D1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296485A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upload/Push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14:paraId="6A628906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612F8D56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Cek repository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14:paraId="784DF421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619B98A9" w14:textId="77777777" w:rsidR="008626A8" w:rsidRDefault="008626A8" w:rsidP="008626A8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 minimal 5 kali pada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</w:p>
    <w:p w14:paraId="293C8335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824CBE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C6C93F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2366E1" w14:textId="77777777" w:rsidR="008626A8" w:rsidRDefault="008626A8" w:rsidP="008626A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582E9C48" w14:textId="77777777" w:rsidR="008626A8" w:rsidRDefault="008626A8" w:rsidP="008626A8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GIT IGNORE</w:t>
      </w:r>
    </w:p>
    <w:p w14:paraId="0F2E4822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91E8E2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Word</w:t>
      </w:r>
    </w:p>
    <w:p w14:paraId="61A03091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741E4A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file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gitignore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ignore</w:t>
      </w:r>
    </w:p>
    <w:p w14:paraId="56BAE123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5BD6E7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vs code</w:t>
      </w:r>
    </w:p>
    <w:p w14:paraId="105037EF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7E8165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36FB06" w14:textId="77777777" w:rsidR="008626A8" w:rsidRDefault="008626A8" w:rsidP="008626A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1848EE6C" w14:textId="77777777" w:rsidR="008626A8" w:rsidRDefault="008626A8" w:rsidP="008626A8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GIT CONFIG (SETTING &amp; REPLACE)</w:t>
      </w:r>
    </w:p>
    <w:p w14:paraId="40EF6586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1699AD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setting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global username dan global email pada git hub di terminal</w:t>
      </w:r>
    </w:p>
    <w:p w14:paraId="6D124D13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23B9D3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9CD175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1C4E72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replace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global username dan global email pada git hub di terminal</w:t>
      </w:r>
    </w:p>
    <w:p w14:paraId="3EFA3631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FDDA48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ABC5E2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D3651E" w14:textId="77777777" w:rsidR="008626A8" w:rsidRDefault="008626A8" w:rsidP="008626A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68DAE698" w14:textId="77777777" w:rsidR="008626A8" w:rsidRDefault="008626A8" w:rsidP="008626A8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GIT CLONE (CLONING &amp; ZIP)</w:t>
      </w:r>
    </w:p>
    <w:p w14:paraId="30CD45FD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02BC8C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cloning repository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terminal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windows explorer (local)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082531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D:\NAMASISWA \PENILAIAN\KETERAMPILAN \GANJIL\1 GIT GITHUB\ULANGAN\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CLONNING</w:t>
      </w:r>
    </w:p>
    <w:p w14:paraId="0587BCF2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6831DB" w14:textId="77777777" w:rsidR="008626A8" w:rsidRDefault="008626A8" w:rsidP="0086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F251E6" w14:textId="5BE5CE1D" w:rsidR="008626A8" w:rsidRDefault="008626A8" w:rsidP="008626A8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0B3F2A4" w14:textId="77777777" w:rsidR="00AE3D00" w:rsidRDefault="00AE3D00"/>
    <w:sectPr w:rsidR="00AE3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F28B8" w14:textId="77777777" w:rsidR="00383EF0" w:rsidRDefault="00383EF0" w:rsidP="00940D55">
      <w:pPr>
        <w:spacing w:after="0" w:line="240" w:lineRule="auto"/>
      </w:pPr>
      <w:r>
        <w:separator/>
      </w:r>
    </w:p>
  </w:endnote>
  <w:endnote w:type="continuationSeparator" w:id="0">
    <w:p w14:paraId="065C3906" w14:textId="77777777" w:rsidR="00383EF0" w:rsidRDefault="00383EF0" w:rsidP="0094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86B13" w14:textId="77777777" w:rsidR="00383EF0" w:rsidRDefault="00383EF0" w:rsidP="00940D55">
      <w:pPr>
        <w:spacing w:after="0" w:line="240" w:lineRule="auto"/>
      </w:pPr>
      <w:r>
        <w:separator/>
      </w:r>
    </w:p>
  </w:footnote>
  <w:footnote w:type="continuationSeparator" w:id="0">
    <w:p w14:paraId="45A9F380" w14:textId="77777777" w:rsidR="00383EF0" w:rsidRDefault="00383EF0" w:rsidP="00940D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C7F33"/>
    <w:multiLevelType w:val="multilevel"/>
    <w:tmpl w:val="404C2E3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9442D"/>
    <w:multiLevelType w:val="multilevel"/>
    <w:tmpl w:val="46C20B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7097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354811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6A8"/>
    <w:rsid w:val="00021D8A"/>
    <w:rsid w:val="000507B9"/>
    <w:rsid w:val="0009281A"/>
    <w:rsid w:val="001B5F66"/>
    <w:rsid w:val="00262D7D"/>
    <w:rsid w:val="002A0D28"/>
    <w:rsid w:val="00383EF0"/>
    <w:rsid w:val="00655FF6"/>
    <w:rsid w:val="008626A8"/>
    <w:rsid w:val="00940D55"/>
    <w:rsid w:val="009B0D78"/>
    <w:rsid w:val="00A2735B"/>
    <w:rsid w:val="00AE3D00"/>
    <w:rsid w:val="00B85142"/>
    <w:rsid w:val="00C04BE9"/>
    <w:rsid w:val="00C74038"/>
    <w:rsid w:val="00CC7750"/>
    <w:rsid w:val="00FA39F9"/>
    <w:rsid w:val="00FE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FEDC2"/>
  <w15:chartTrackingRefBased/>
  <w15:docId w15:val="{1C958A2B-65D2-40EC-A9DA-9DBBF619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6A8"/>
    <w:pPr>
      <w:spacing w:line="256" w:lineRule="auto"/>
    </w:pPr>
    <w:rPr>
      <w:rFonts w:ascii="Calibri" w:eastAsia="Calibri" w:hAnsi="Calibri" w:cs="Calibri"/>
      <w:kern w:val="0"/>
      <w:lang w:val="en-US"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D55"/>
    <w:rPr>
      <w:rFonts w:ascii="Calibri" w:eastAsia="Calibri" w:hAnsi="Calibri" w:cs="Calibri"/>
      <w:kern w:val="0"/>
      <w:lang w:val="en-US" w:eastAsia="en-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4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D55"/>
    <w:rPr>
      <w:rFonts w:ascii="Calibri" w:eastAsia="Calibri" w:hAnsi="Calibri" w:cs="Calibri"/>
      <w:kern w:val="0"/>
      <w:lang w:val="en-US"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~WRL0757.tmp</Template>
  <TotalTime>1</TotalTime>
  <Pages>10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2024-08-06T06:21:00Z</dcterms:created>
  <dcterms:modified xsi:type="dcterms:W3CDTF">2024-08-06T06:21:00Z</dcterms:modified>
</cp:coreProperties>
</file>